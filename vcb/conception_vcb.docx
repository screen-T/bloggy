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FC36" w14:textId="69B2BCC5" w:rsidR="00E0401F" w:rsidRPr="00E0401F" w:rsidRDefault="00E0401F" w:rsidP="00E0401F">
      <w:pPr>
        <w:pStyle w:val="Title"/>
      </w:pPr>
    </w:p>
    <w:p w14:paraId="231660FC" w14:textId="77777777" w:rsidR="0089777F" w:rsidRPr="0089777F" w:rsidRDefault="00E0401F" w:rsidP="008F0570">
      <w:r>
        <w:rPr>
          <w:noProof/>
          <w:lang w:eastAsia="en-US"/>
        </w:rPr>
        <mc:AlternateContent>
          <mc:Choice Requires="wps">
            <w:drawing>
              <wp:anchor distT="0" distB="0" distL="114300" distR="114300" simplePos="0" relativeHeight="251659264" behindDoc="1" locked="1" layoutInCell="1" allowOverlap="1" wp14:anchorId="14FB770B" wp14:editId="1930A289">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864D2" w14:textId="0FFDC302" w:rsidR="00F6458F" w:rsidRPr="00F6458F" w:rsidRDefault="00F6458F" w:rsidP="00F6458F">
                            <w:pPr>
                              <w:pStyle w:val="Title"/>
                              <w:jc w:val="center"/>
                            </w:pPr>
                            <w:r w:rsidRPr="00F6458F">
                              <w:t>Mini project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B770B" id="Rectangle 68" o:spid="_x0000_s1026"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" fillcolor="#4472c4 [3204]" stroked="f" strokeweight="1pt">
                <v:textbox>
                  <w:txbxContent>
                    <w:p w14:paraId="2AA864D2" w14:textId="0FFDC302" w:rsidR="00F6458F" w:rsidRPr="00F6458F" w:rsidRDefault="00F6458F" w:rsidP="00F6458F">
                      <w:pPr>
                        <w:pStyle w:val="Title"/>
                        <w:jc w:val="center"/>
                      </w:pPr>
                      <w:r w:rsidRPr="00F6458F">
                        <w:t>Mini project web</w:t>
                      </w:r>
                    </w:p>
                  </w:txbxContent>
                </v:textbox>
                <w10:wrap anchory="page"/>
                <w10:anchorlock/>
              </v:rect>
            </w:pict>
          </mc:Fallback>
        </mc:AlternateContent>
      </w:r>
    </w:p>
    <w:p w14:paraId="2C937452" w14:textId="77777777" w:rsidR="005140CB" w:rsidRPr="000B112D" w:rsidRDefault="00DF5E0D" w:rsidP="000B112D">
      <w:pPr>
        <w:pStyle w:val="Subtitle"/>
      </w:pPr>
      <w:sdt>
        <w:sdtPr>
          <w:alias w:val="For Independent Contractors:"/>
          <w:tag w:val="For Independent Contractors:"/>
          <w:id w:val="-1746102849"/>
          <w:placeholder>
            <w:docPart w:val="E856D0D607AA4E7C89BAD1841AB806A5"/>
          </w:placeholder>
          <w:temporary/>
          <w:showingPlcHdr/>
          <w15:appearance w15:val="hidden"/>
        </w:sdtPr>
        <w:sdtEndPr/>
        <w:sdtContent>
          <w:r w:rsidR="005140CB" w:rsidRPr="00C27980">
            <w:rPr>
              <w:rStyle w:val="Heading2Char"/>
            </w:rPr>
            <w:t>For Independent Contractors</w:t>
          </w:r>
        </w:sdtContent>
      </w:sdt>
    </w:p>
    <w:p w14:paraId="17D247D6" w14:textId="77777777" w:rsidR="00017EFD" w:rsidRDefault="00017EFD" w:rsidP="005140CB">
      <w:pPr>
        <w:pStyle w:val="NoSpacing"/>
      </w:pPr>
    </w:p>
    <w:p w14:paraId="791A8A25" w14:textId="32A2D94E" w:rsidR="001273C1" w:rsidRPr="005140CB" w:rsidRDefault="00F6458F" w:rsidP="005140CB">
      <w:pPr>
        <w:pStyle w:val="Heading1"/>
      </w:pPr>
      <w:r>
        <w:t>Group members</w:t>
      </w:r>
    </w:p>
    <w:p w14:paraId="36C0A893" w14:textId="7EDFEB1D" w:rsidR="00017EFD" w:rsidRDefault="00F6458F">
      <w:r>
        <w:t>*Mohamed Yassine Mathlouthi</w:t>
      </w:r>
    </w:p>
    <w:p w14:paraId="6F4BA84D" w14:textId="43ED8A8B" w:rsidR="00F6458F" w:rsidRDefault="00F6458F">
      <w:r>
        <w:t>*Yassine Nermi</w:t>
      </w:r>
    </w:p>
    <w:p w14:paraId="0AE8D3EF" w14:textId="584A0DF0" w:rsidR="00F6458F" w:rsidRDefault="00F6458F">
      <w:r>
        <w:t>*Hsan ouselati</w:t>
      </w:r>
    </w:p>
    <w:p w14:paraId="2C059AF6" w14:textId="761DC59D" w:rsidR="00F6458F" w:rsidRDefault="00F6458F">
      <w:r>
        <w:t>*Aziz Kbaier</w:t>
      </w:r>
    </w:p>
    <w:p w14:paraId="180FD623" w14:textId="77777777" w:rsidR="001273C1" w:rsidRDefault="00DF5E0D">
      <w:pPr>
        <w:pStyle w:val="Heading2"/>
      </w:pPr>
      <w:sdt>
        <w:sdtPr>
          <w:alias w:val="The Objective:"/>
          <w:tag w:val="The Objective:"/>
          <w:id w:val="-75594084"/>
          <w:placeholder>
            <w:docPart w:val="2FAE85C1AFBA4E1E9F4EE6DDD1D85247"/>
          </w:placeholder>
          <w:temporary/>
          <w:showingPlcHdr/>
          <w15:appearance w15:val="hidden"/>
        </w:sdtPr>
        <w:sdtEndPr/>
        <w:sdtContent>
          <w:r w:rsidR="00386778" w:rsidRPr="003C0DAF">
            <w:t>The Objective</w:t>
          </w:r>
        </w:sdtContent>
      </w:sdt>
    </w:p>
    <w:p w14:paraId="28B32539" w14:textId="77777777" w:rsidR="001273C1" w:rsidRDefault="001273C1">
      <w:pPr>
        <w:pStyle w:val="NoSpacing"/>
      </w:pPr>
    </w:p>
    <w:p w14:paraId="7BA7C642" w14:textId="785FC932" w:rsidR="001273C1" w:rsidRDefault="00DF5E0D">
      <w:pPr>
        <w:pStyle w:val="ListBullet"/>
      </w:pPr>
      <w:sdt>
        <w:sdtPr>
          <w:alias w:val="Need #1:"/>
          <w:tag w:val="Need #1:"/>
          <w:id w:val="890539782"/>
          <w:placeholder>
            <w:docPart w:val="F8A67D6BA05743FEAB18CDDF4BC545B6"/>
          </w:placeholder>
          <w:temporary/>
          <w:showingPlcHdr/>
          <w15:appearance w15:val="hidden"/>
        </w:sdtPr>
        <w:sdtEndPr/>
        <w:sdtContent>
          <w:r w:rsidR="00386778">
            <w:t>Need #1:</w:t>
          </w:r>
        </w:sdtContent>
      </w:sdt>
      <w:r w:rsidR="00C16778">
        <w:t xml:space="preserve"> </w:t>
      </w:r>
      <w:r w:rsidR="00F6458F" w:rsidRPr="00F6458F">
        <w:t>conceptualization of a website</w:t>
      </w:r>
    </w:p>
    <w:p w14:paraId="6E6DC7E9" w14:textId="374B54BD" w:rsidR="001273C1" w:rsidRDefault="00DF5E0D">
      <w:pPr>
        <w:pStyle w:val="ListBullet"/>
      </w:pPr>
      <w:sdt>
        <w:sdtPr>
          <w:alias w:val="Need #2:"/>
          <w:tag w:val="Need #2:"/>
          <w:id w:val="1973086966"/>
          <w:placeholder>
            <w:docPart w:val="528B2BD761C64290A87FC831BBCAFC4B"/>
          </w:placeholder>
          <w:temporary/>
          <w:showingPlcHdr/>
          <w15:appearance w15:val="hidden"/>
        </w:sdtPr>
        <w:sdtEndPr/>
        <w:sdtContent>
          <w:r w:rsidR="00386778">
            <w:t>Need #2:</w:t>
          </w:r>
        </w:sdtContent>
      </w:sdt>
      <w:r w:rsidR="00C16778">
        <w:t xml:space="preserve"> </w:t>
      </w:r>
      <w:r w:rsidR="00F6458F" w:rsidRPr="00F6458F">
        <w:t>developing the website's front-end</w:t>
      </w:r>
    </w:p>
    <w:p w14:paraId="791A069C" w14:textId="74515C4D" w:rsidR="00017EFD" w:rsidRDefault="00DF5E0D" w:rsidP="003D27AD">
      <w:pPr>
        <w:pStyle w:val="ListBullet"/>
      </w:pPr>
      <w:sdt>
        <w:sdtPr>
          <w:alias w:val="Need #3:"/>
          <w:tag w:val="Need #3:"/>
          <w:id w:val="-580906833"/>
          <w:placeholder>
            <w:docPart w:val="16B8BD60B3E14E53B793F10A77842175"/>
          </w:placeholder>
          <w:temporary/>
          <w:showingPlcHdr/>
          <w15:appearance w15:val="hidden"/>
        </w:sdtPr>
        <w:sdtEndPr/>
        <w:sdtContent>
          <w:r w:rsidR="00386778">
            <w:t>Need #3:</w:t>
          </w:r>
        </w:sdtContent>
      </w:sdt>
      <w:r w:rsidR="00C16778">
        <w:t xml:space="preserve"> </w:t>
      </w:r>
      <w:r w:rsidR="00F6458F" w:rsidRPr="00F6458F">
        <w:t>developing the website's backend</w:t>
      </w:r>
    </w:p>
    <w:p w14:paraId="1D5CF3A3" w14:textId="77777777" w:rsidR="00101993" w:rsidRPr="00101993" w:rsidRDefault="00101993" w:rsidP="00101993"/>
    <w:p w14:paraId="11FB7914" w14:textId="64614E02" w:rsidR="001273C1" w:rsidRDefault="003D27AD" w:rsidP="005140CB">
      <w:pPr>
        <w:pStyle w:val="Heading1"/>
      </w:pPr>
      <w:r>
        <w:t>website discrption</w:t>
      </w:r>
    </w:p>
    <w:tbl>
      <w:tblPr>
        <w:tblStyle w:val="TipTable"/>
        <w:tblW w:w="5000" w:type="pct"/>
        <w:tblLook w:val="04A0" w:firstRow="1" w:lastRow="0" w:firstColumn="1" w:lastColumn="0" w:noHBand="0" w:noVBand="1"/>
        <w:tblDescription w:val="Layout table"/>
      </w:tblPr>
      <w:tblGrid>
        <w:gridCol w:w="577"/>
        <w:gridCol w:w="8783"/>
      </w:tblGrid>
      <w:tr w:rsidR="00386778" w14:paraId="1981FC0E"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760A4F7" w14:textId="77777777" w:rsidR="00386778" w:rsidRDefault="007C13B2" w:rsidP="004D39A3">
            <w:r>
              <w:rPr>
                <w:noProof/>
                <w:lang w:eastAsia="en-US"/>
              </w:rPr>
              <w:drawing>
                <wp:inline distT="0" distB="0" distL="0" distR="0" wp14:anchorId="7C5A34BB" wp14:editId="2BA5DEF9">
                  <wp:extent cx="285316" cy="285316"/>
                  <wp:effectExtent l="0" t="0" r="0" b="0"/>
                  <wp:docPr id="58" name="Graphic 58"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DB23AAE" w14:textId="2FF72526" w:rsidR="00386778" w:rsidRPr="00666EA1" w:rsidRDefault="00666EA1" w:rsidP="001E7F02">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666EA1">
              <w:rPr>
                <w:sz w:val="24"/>
                <w:szCs w:val="24"/>
              </w:rPr>
              <w:t xml:space="preserve">Our website is called </w:t>
            </w:r>
            <w:r w:rsidR="001E7F02">
              <w:rPr>
                <w:sz w:val="24"/>
                <w:szCs w:val="24"/>
              </w:rPr>
              <w:t>bloggy</w:t>
            </w:r>
            <w:r w:rsidRPr="00666EA1">
              <w:rPr>
                <w:sz w:val="24"/>
                <w:szCs w:val="24"/>
              </w:rPr>
              <w:t xml:space="preserve"> and it is about publishing and reading blogs. Users can visit our website to read a blog on a given topic. So, through our platform, you may respond to blogs, share content, and, of course, establish an account that asks you for information and has identification to show it's you.</w:t>
            </w:r>
          </w:p>
        </w:tc>
      </w:tr>
    </w:tbl>
    <w:p w14:paraId="2AAF6C92" w14:textId="00C326DC" w:rsidR="00017EFD" w:rsidRDefault="00017EFD">
      <w:pPr>
        <w:pStyle w:val="NoSpacing"/>
      </w:pPr>
    </w:p>
    <w:p w14:paraId="59B66983" w14:textId="45FAAB25" w:rsidR="00AD3CD2" w:rsidRDefault="00AD3CD2">
      <w:pPr>
        <w:pStyle w:val="NoSpacing"/>
      </w:pPr>
    </w:p>
    <w:p w14:paraId="3C84869B" w14:textId="432CABD2" w:rsidR="00AD3CD2" w:rsidRDefault="00AD3CD2">
      <w:pPr>
        <w:pStyle w:val="NoSpacing"/>
      </w:pPr>
    </w:p>
    <w:p w14:paraId="23C86405" w14:textId="59B1C74A" w:rsidR="00AD3CD2" w:rsidRDefault="00AD3CD2">
      <w:pPr>
        <w:pStyle w:val="NoSpacing"/>
      </w:pPr>
    </w:p>
    <w:p w14:paraId="143759EC" w14:textId="312488BC" w:rsidR="00AD3CD2" w:rsidRDefault="00AD3CD2">
      <w:pPr>
        <w:pStyle w:val="NoSpacing"/>
      </w:pPr>
    </w:p>
    <w:p w14:paraId="4129B811" w14:textId="7D5E8711" w:rsidR="00AD3CD2" w:rsidRDefault="00AD3CD2">
      <w:pPr>
        <w:pStyle w:val="NoSpacing"/>
      </w:pPr>
    </w:p>
    <w:p w14:paraId="7546896F" w14:textId="40246CE3" w:rsidR="00AD3CD2" w:rsidRDefault="00AD3CD2">
      <w:pPr>
        <w:pStyle w:val="NoSpacing"/>
      </w:pPr>
    </w:p>
    <w:p w14:paraId="3A8B6B60" w14:textId="521274B5" w:rsidR="00AD3CD2" w:rsidRDefault="00AD3CD2">
      <w:pPr>
        <w:pStyle w:val="NoSpacing"/>
      </w:pPr>
    </w:p>
    <w:p w14:paraId="38993698" w14:textId="50B92306" w:rsidR="00AD3CD2" w:rsidRDefault="00AD3CD2">
      <w:pPr>
        <w:pStyle w:val="NoSpacing"/>
      </w:pPr>
    </w:p>
    <w:p w14:paraId="1715DF60" w14:textId="6279BE9F" w:rsidR="00AD3CD2" w:rsidRDefault="00AD3CD2">
      <w:pPr>
        <w:pStyle w:val="NoSpacing"/>
      </w:pPr>
    </w:p>
    <w:p w14:paraId="21EFED41" w14:textId="4AC071D3" w:rsidR="00AD3CD2" w:rsidRDefault="00AD3CD2">
      <w:pPr>
        <w:pStyle w:val="NoSpacing"/>
      </w:pPr>
    </w:p>
    <w:p w14:paraId="64E69D07" w14:textId="532CDD21" w:rsidR="00AD3CD2" w:rsidRDefault="00AD3CD2">
      <w:pPr>
        <w:pStyle w:val="NoSpacing"/>
      </w:pPr>
    </w:p>
    <w:p w14:paraId="22A73654" w14:textId="33C7108F" w:rsidR="00AD3CD2" w:rsidRDefault="00AD3CD2">
      <w:pPr>
        <w:pStyle w:val="NoSpacing"/>
      </w:pPr>
    </w:p>
    <w:p w14:paraId="1867DF85" w14:textId="56E5AE28" w:rsidR="001E7F02" w:rsidRDefault="001E7F02">
      <w:pPr>
        <w:pStyle w:val="NoSpacing"/>
      </w:pPr>
    </w:p>
    <w:p w14:paraId="64B1DC74" w14:textId="294D50AE" w:rsidR="001E7F02" w:rsidRPr="001E7F02" w:rsidRDefault="001E7F02" w:rsidP="001E7F02"/>
    <w:p w14:paraId="79264A22" w14:textId="5638AACD" w:rsidR="001E7F02" w:rsidRDefault="001E7F02" w:rsidP="001E7F02">
      <w:pPr>
        <w:jc w:val="right"/>
      </w:pPr>
    </w:p>
    <w:p w14:paraId="33E98AA8" w14:textId="036E804F" w:rsidR="001E7F02" w:rsidRDefault="001E7F02" w:rsidP="001E7F02">
      <w:pPr>
        <w:jc w:val="right"/>
      </w:pPr>
      <w:r>
        <w:rPr>
          <w:noProof/>
          <w:lang w:eastAsia="en-US"/>
        </w:rPr>
        <mc:AlternateContent>
          <mc:Choice Requires="wps">
            <w:drawing>
              <wp:anchor distT="0" distB="0" distL="114300" distR="114300" simplePos="0" relativeHeight="251666432" behindDoc="0" locked="0" layoutInCell="1" allowOverlap="1" wp14:anchorId="1C931835" wp14:editId="1DDD6262">
                <wp:simplePos x="0" y="0"/>
                <wp:positionH relativeFrom="page">
                  <wp:align>left</wp:align>
                </wp:positionH>
                <wp:positionV relativeFrom="paragraph">
                  <wp:posOffset>19792</wp:posOffset>
                </wp:positionV>
                <wp:extent cx="7765415" cy="456793"/>
                <wp:effectExtent l="0" t="0" r="26035" b="19685"/>
                <wp:wrapNone/>
                <wp:docPr id="8" name="Rectangle 8"/>
                <wp:cNvGraphicFramePr/>
                <a:graphic xmlns:a="http://schemas.openxmlformats.org/drawingml/2006/main">
                  <a:graphicData uri="http://schemas.microsoft.com/office/word/2010/wordprocessingShape">
                    <wps:wsp>
                      <wps:cNvSpPr/>
                      <wps:spPr>
                        <a:xfrm>
                          <a:off x="0" y="0"/>
                          <a:ext cx="7765415" cy="45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E55B9" w14:textId="77777777" w:rsidR="001E7F02" w:rsidRDefault="001E7F02" w:rsidP="001E7F02">
                            <w:pPr>
                              <w:pStyle w:val="Heading1"/>
                            </w:pPr>
                            <w: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31835" id="Rectangle 8" o:spid="_x0000_s1027" style="position:absolute;left:0;text-align:left;margin-left:0;margin-top:1.55pt;width:611.45pt;height:35.95pt;z-index:2516664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" fillcolor="#4472c4 [3204]" strokecolor="#1f3763 [1604]" strokeweight="1pt">
                <v:textbox>
                  <w:txbxContent>
                    <w:p w14:paraId="7CDE55B9" w14:textId="77777777" w:rsidR="001E7F02" w:rsidRDefault="001E7F02" w:rsidP="001E7F02">
                      <w:pPr>
                        <w:pStyle w:val="Heading1"/>
                      </w:pPr>
                      <w:r>
                        <w:t>conception</w:t>
                      </w:r>
                    </w:p>
                  </w:txbxContent>
                </v:textbox>
                <w10:wrap anchorx="page"/>
              </v:rect>
            </w:pict>
          </mc:Fallback>
        </mc:AlternateContent>
      </w:r>
    </w:p>
    <w:p w14:paraId="359FDCFD" w14:textId="27AC58DC" w:rsidR="001E7F02" w:rsidRPr="001E7F02" w:rsidRDefault="001E5BBE" w:rsidP="001E7F02">
      <w:pPr>
        <w:jc w:val="right"/>
      </w:pPr>
      <w:r w:rsidRPr="001E5BBE">
        <w:rPr>
          <w:noProof/>
          <w:lang w:eastAsia="en-US"/>
        </w:rPr>
        <w:drawing>
          <wp:anchor distT="0" distB="0" distL="114300" distR="114300" simplePos="0" relativeHeight="251667456" behindDoc="0" locked="0" layoutInCell="1" allowOverlap="1" wp14:anchorId="48DA9F67" wp14:editId="4EE54023">
            <wp:simplePos x="0" y="0"/>
            <wp:positionH relativeFrom="margin">
              <wp:align>center</wp:align>
            </wp:positionH>
            <wp:positionV relativeFrom="margin">
              <wp:posOffset>1123950</wp:posOffset>
            </wp:positionV>
            <wp:extent cx="7378700" cy="4043045"/>
            <wp:effectExtent l="0" t="0" r="0" b="0"/>
            <wp:wrapSquare wrapText="bothSides"/>
            <wp:docPr id="3" name="Picture 3" descr="C:\Users\yass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si\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8700" cy="404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9B679" w14:textId="2D670C45" w:rsidR="001E7F02" w:rsidRPr="001E7F02" w:rsidRDefault="001E5BBE" w:rsidP="001E7F02">
      <w:r>
        <w:rPr>
          <w:noProof/>
          <w:lang w:eastAsia="en-US"/>
        </w:rPr>
        <mc:AlternateContent>
          <mc:Choice Requires="wps">
            <w:drawing>
              <wp:anchor distT="0" distB="0" distL="114300" distR="114300" simplePos="0" relativeHeight="251664384" behindDoc="0" locked="0" layoutInCell="1" allowOverlap="1" wp14:anchorId="06286E98" wp14:editId="0DA0BE93">
                <wp:simplePos x="0" y="0"/>
                <wp:positionH relativeFrom="page">
                  <wp:align>left</wp:align>
                </wp:positionH>
                <wp:positionV relativeFrom="paragraph">
                  <wp:posOffset>4022090</wp:posOffset>
                </wp:positionV>
                <wp:extent cx="7765415" cy="456793"/>
                <wp:effectExtent l="0" t="0" r="26035" b="19685"/>
                <wp:wrapNone/>
                <wp:docPr id="6" name="Rectangle 6"/>
                <wp:cNvGraphicFramePr/>
                <a:graphic xmlns:a="http://schemas.openxmlformats.org/drawingml/2006/main">
                  <a:graphicData uri="http://schemas.microsoft.com/office/word/2010/wordprocessingShape">
                    <wps:wsp>
                      <wps:cNvSpPr/>
                      <wps:spPr>
                        <a:xfrm>
                          <a:off x="0" y="0"/>
                          <a:ext cx="7765415" cy="45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86881" w14:textId="253AABB3" w:rsidR="001E7F02" w:rsidRDefault="001E7F02" w:rsidP="001E7F02">
                            <w:pPr>
                              <w:pStyle w:val="Heading1"/>
                            </w:pPr>
                            <w:r>
                              <w:t>conception login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86E98" id="Rectangle 6" o:spid="_x0000_s1028" style="position:absolute;margin-left:0;margin-top:316.7pt;width:611.45pt;height:35.95pt;z-index:251664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" fillcolor="#4472c4 [3204]" strokecolor="#1f3763 [1604]" strokeweight="1pt">
                <v:textbox>
                  <w:txbxContent>
                    <w:p w14:paraId="5C486881" w14:textId="253AABB3" w:rsidR="001E7F02" w:rsidRDefault="001E7F02" w:rsidP="001E7F02">
                      <w:pPr>
                        <w:pStyle w:val="Heading1"/>
                      </w:pPr>
                      <w:r>
                        <w:t>conception login case</w:t>
                      </w:r>
                    </w:p>
                  </w:txbxContent>
                </v:textbox>
                <w10:wrap anchorx="page"/>
              </v:rect>
            </w:pict>
          </mc:Fallback>
        </mc:AlternateContent>
      </w:r>
    </w:p>
    <w:p w14:paraId="081190A3" w14:textId="683C033C" w:rsidR="001E7F02" w:rsidRPr="001E7F02" w:rsidRDefault="001E5BBE" w:rsidP="001E7F02">
      <w:r w:rsidRPr="001E5BBE">
        <w:rPr>
          <w:noProof/>
          <w:lang w:eastAsia="en-US"/>
        </w:rPr>
        <w:drawing>
          <wp:anchor distT="0" distB="0" distL="114300" distR="114300" simplePos="0" relativeHeight="251668480" behindDoc="0" locked="0" layoutInCell="1" allowOverlap="1" wp14:anchorId="41ADB5D5" wp14:editId="2ECF81DE">
            <wp:simplePos x="0" y="0"/>
            <wp:positionH relativeFrom="margin">
              <wp:posOffset>-749300</wp:posOffset>
            </wp:positionH>
            <wp:positionV relativeFrom="margin">
              <wp:posOffset>5854700</wp:posOffset>
            </wp:positionV>
            <wp:extent cx="7378700" cy="3592195"/>
            <wp:effectExtent l="0" t="0" r="0" b="8255"/>
            <wp:wrapSquare wrapText="bothSides"/>
            <wp:docPr id="4" name="Picture 4" descr="C:\Users\yassi\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Download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8700" cy="3592195"/>
                    </a:xfrm>
                    <a:prstGeom prst="rect">
                      <a:avLst/>
                    </a:prstGeom>
                    <a:noFill/>
                    <a:ln>
                      <a:noFill/>
                    </a:ln>
                  </pic:spPr>
                </pic:pic>
              </a:graphicData>
            </a:graphic>
            <wp14:sizeRelH relativeFrom="margin">
              <wp14:pctWidth>0</wp14:pctWidth>
            </wp14:sizeRelH>
          </wp:anchor>
        </w:drawing>
      </w:r>
    </w:p>
    <w:p w14:paraId="38C2D95C" w14:textId="6F502DE4" w:rsidR="001E7F02" w:rsidRPr="001E7F02" w:rsidRDefault="001E5BBE" w:rsidP="001E7F02">
      <w:r w:rsidRPr="001E5BBE">
        <w:rPr>
          <w:noProof/>
          <w:lang w:eastAsia="en-US"/>
        </w:rPr>
        <w:lastRenderedPageBreak/>
        <w:drawing>
          <wp:anchor distT="0" distB="0" distL="114300" distR="114300" simplePos="0" relativeHeight="251671552" behindDoc="0" locked="0" layoutInCell="1" allowOverlap="1" wp14:anchorId="3A0DDB54" wp14:editId="21C2867E">
            <wp:simplePos x="0" y="0"/>
            <wp:positionH relativeFrom="margin">
              <wp:posOffset>-774700</wp:posOffset>
            </wp:positionH>
            <wp:positionV relativeFrom="margin">
              <wp:posOffset>184150</wp:posOffset>
            </wp:positionV>
            <wp:extent cx="7594600" cy="3765550"/>
            <wp:effectExtent l="0" t="0" r="6350" b="6350"/>
            <wp:wrapSquare wrapText="bothSides"/>
            <wp:docPr id="9" name="Picture 9" descr="C:\Users\yassi\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si\Downloads\imag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4600" cy="3765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70528" behindDoc="0" locked="0" layoutInCell="1" allowOverlap="1" wp14:anchorId="47608162" wp14:editId="7A808BAA">
                <wp:simplePos x="0" y="0"/>
                <wp:positionH relativeFrom="page">
                  <wp:align>left</wp:align>
                </wp:positionH>
                <wp:positionV relativeFrom="paragraph">
                  <wp:posOffset>-370205</wp:posOffset>
                </wp:positionV>
                <wp:extent cx="7765415" cy="456793"/>
                <wp:effectExtent l="0" t="0" r="26035" b="19685"/>
                <wp:wrapNone/>
                <wp:docPr id="7" name="Rectangle 7"/>
                <wp:cNvGraphicFramePr/>
                <a:graphic xmlns:a="http://schemas.openxmlformats.org/drawingml/2006/main">
                  <a:graphicData uri="http://schemas.microsoft.com/office/word/2010/wordprocessingShape">
                    <wps:wsp>
                      <wps:cNvSpPr/>
                      <wps:spPr>
                        <a:xfrm>
                          <a:off x="0" y="0"/>
                          <a:ext cx="7765415" cy="45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CED20" w14:textId="21F3D02A" w:rsidR="001E5BBE" w:rsidRDefault="001E5BBE" w:rsidP="001E7F02">
                            <w:pPr>
                              <w:pStyle w:val="Heading1"/>
                            </w:pPr>
                            <w:r>
                              <w:t>conception creating log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08162" id="Rectangle 7" o:spid="_x0000_s1029" style="position:absolute;margin-left:0;margin-top:-29.15pt;width:611.45pt;height:35.95pt;z-index:2516705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" fillcolor="#4472c4 [3204]" strokecolor="#1f3763 [1604]" strokeweight="1pt">
                <v:textbox>
                  <w:txbxContent>
                    <w:p w14:paraId="0C1CED20" w14:textId="21F3D02A" w:rsidR="001E5BBE" w:rsidRDefault="001E5BBE" w:rsidP="001E7F02">
                      <w:pPr>
                        <w:pStyle w:val="Heading1"/>
                      </w:pPr>
                      <w:r>
                        <w:t>conception creating log case</w:t>
                      </w:r>
                    </w:p>
                  </w:txbxContent>
                </v:textbox>
                <w10:wrap anchorx="page"/>
              </v:rect>
            </w:pict>
          </mc:Fallback>
        </mc:AlternateContent>
      </w:r>
    </w:p>
    <w:p w14:paraId="394A1DF8" w14:textId="7E0F64DA" w:rsidR="001E7F02" w:rsidRPr="001E7F02" w:rsidRDefault="001E5BBE" w:rsidP="001E7F02">
      <w:r>
        <w:rPr>
          <w:noProof/>
          <w:lang w:eastAsia="en-US"/>
        </w:rPr>
        <mc:AlternateContent>
          <mc:Choice Requires="wps">
            <w:drawing>
              <wp:anchor distT="0" distB="0" distL="114300" distR="114300" simplePos="0" relativeHeight="251673600" behindDoc="0" locked="0" layoutInCell="1" allowOverlap="1" wp14:anchorId="0400D638" wp14:editId="32107FA2">
                <wp:simplePos x="0" y="0"/>
                <wp:positionH relativeFrom="page">
                  <wp:align>right</wp:align>
                </wp:positionH>
                <wp:positionV relativeFrom="paragraph">
                  <wp:posOffset>3769360</wp:posOffset>
                </wp:positionV>
                <wp:extent cx="7765415" cy="456793"/>
                <wp:effectExtent l="0" t="0" r="26035" b="19685"/>
                <wp:wrapNone/>
                <wp:docPr id="10" name="Rectangle 10"/>
                <wp:cNvGraphicFramePr/>
                <a:graphic xmlns:a="http://schemas.openxmlformats.org/drawingml/2006/main">
                  <a:graphicData uri="http://schemas.microsoft.com/office/word/2010/wordprocessingShape">
                    <wps:wsp>
                      <wps:cNvSpPr/>
                      <wps:spPr>
                        <a:xfrm>
                          <a:off x="0" y="0"/>
                          <a:ext cx="7765415" cy="45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D7490" w14:textId="345995FA" w:rsidR="001E5BBE" w:rsidRDefault="001E5BBE" w:rsidP="001E7F02">
                            <w:pPr>
                              <w:pStyle w:val="Heading1"/>
                            </w:pPr>
                            <w:r>
                              <w:t>conception delete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0D638" id="Rectangle 10" o:spid="_x0000_s1030" style="position:absolute;margin-left:560.25pt;margin-top:296.8pt;width:611.45pt;height:35.95pt;z-index:2516736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" fillcolor="#4472c4 [3204]" strokecolor="#1f3763 [1604]" strokeweight="1pt">
                <v:textbox>
                  <w:txbxContent>
                    <w:p w14:paraId="57CD7490" w14:textId="345995FA" w:rsidR="001E5BBE" w:rsidRDefault="001E5BBE" w:rsidP="001E7F02">
                      <w:pPr>
                        <w:pStyle w:val="Heading1"/>
                      </w:pPr>
                      <w:r>
                        <w:t>conception delete case</w:t>
                      </w:r>
                    </w:p>
                  </w:txbxContent>
                </v:textbox>
                <w10:wrap anchorx="page"/>
              </v:rect>
            </w:pict>
          </mc:Fallback>
        </mc:AlternateContent>
      </w:r>
    </w:p>
    <w:p w14:paraId="3FE5CD4C" w14:textId="5A08D520" w:rsidR="001E7F02" w:rsidRDefault="001E5BBE" w:rsidP="001E7F02">
      <w:r w:rsidRPr="001E5BBE">
        <w:rPr>
          <w:noProof/>
          <w:lang w:eastAsia="en-US"/>
        </w:rPr>
        <w:drawing>
          <wp:anchor distT="0" distB="0" distL="114300" distR="114300" simplePos="0" relativeHeight="251674624" behindDoc="0" locked="0" layoutInCell="1" allowOverlap="1" wp14:anchorId="4C031F37" wp14:editId="486204AB">
            <wp:simplePos x="0" y="0"/>
            <wp:positionH relativeFrom="margin">
              <wp:posOffset>-908050</wp:posOffset>
            </wp:positionH>
            <wp:positionV relativeFrom="margin">
              <wp:posOffset>4622800</wp:posOffset>
            </wp:positionV>
            <wp:extent cx="7740015" cy="3530600"/>
            <wp:effectExtent l="0" t="0" r="0" b="0"/>
            <wp:wrapSquare wrapText="bothSides"/>
            <wp:docPr id="11" name="Picture 11" descr="C:\Users\yassi\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si\Downloads\imag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0015" cy="353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60E65" w14:textId="6017E038" w:rsidR="0094221E" w:rsidRDefault="0094221E" w:rsidP="001E7F02"/>
    <w:p w14:paraId="39EA0C40" w14:textId="23E11867" w:rsidR="0094221E" w:rsidRDefault="0094221E" w:rsidP="001E7F02"/>
    <w:p w14:paraId="45F4C05A" w14:textId="1FE5190C" w:rsidR="0094221E" w:rsidRDefault="001E5BBE" w:rsidP="001E7F02">
      <w:r>
        <w:rPr>
          <w:noProof/>
          <w:lang w:eastAsia="en-US"/>
        </w:rPr>
        <w:lastRenderedPageBreak/>
        <mc:AlternateContent>
          <mc:Choice Requires="wps">
            <w:drawing>
              <wp:anchor distT="0" distB="0" distL="114300" distR="114300" simplePos="0" relativeHeight="251676672" behindDoc="0" locked="0" layoutInCell="1" allowOverlap="1" wp14:anchorId="0092DD4B" wp14:editId="406569A2">
                <wp:simplePos x="0" y="0"/>
                <wp:positionH relativeFrom="page">
                  <wp:align>left</wp:align>
                </wp:positionH>
                <wp:positionV relativeFrom="paragraph">
                  <wp:posOffset>-1905</wp:posOffset>
                </wp:positionV>
                <wp:extent cx="7765415" cy="456793"/>
                <wp:effectExtent l="0" t="0" r="26035" b="19685"/>
                <wp:wrapNone/>
                <wp:docPr id="12" name="Rectangle 12"/>
                <wp:cNvGraphicFramePr/>
                <a:graphic xmlns:a="http://schemas.openxmlformats.org/drawingml/2006/main">
                  <a:graphicData uri="http://schemas.microsoft.com/office/word/2010/wordprocessingShape">
                    <wps:wsp>
                      <wps:cNvSpPr/>
                      <wps:spPr>
                        <a:xfrm>
                          <a:off x="0" y="0"/>
                          <a:ext cx="7765415" cy="45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A0AEA" w14:textId="304C6203" w:rsidR="001E5BBE" w:rsidRDefault="001E5BBE" w:rsidP="001E7F02">
                            <w:pPr>
                              <w:pStyle w:val="Heading1"/>
                            </w:pPr>
                            <w:r>
                              <w:t>conception modify case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2DD4B" id="Rectangle 12" o:spid="_x0000_s1031" style="position:absolute;margin-left:0;margin-top:-.15pt;width:611.45pt;height:35.95pt;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" fillcolor="#4472c4 [3204]" strokecolor="#1f3763 [1604]" strokeweight="1pt">
                <v:textbox>
                  <w:txbxContent>
                    <w:p w14:paraId="7C4A0AEA" w14:textId="304C6203" w:rsidR="001E5BBE" w:rsidRDefault="001E5BBE" w:rsidP="001E7F02">
                      <w:pPr>
                        <w:pStyle w:val="Heading1"/>
                      </w:pPr>
                      <w:r>
                        <w:t>conception modify case</w:t>
                      </w:r>
                      <w:bookmarkStart w:id="1" w:name="_GoBack"/>
                      <w:bookmarkEnd w:id="1"/>
                    </w:p>
                  </w:txbxContent>
                </v:textbox>
                <w10:wrap anchorx="page"/>
              </v:rect>
            </w:pict>
          </mc:Fallback>
        </mc:AlternateContent>
      </w:r>
    </w:p>
    <w:p w14:paraId="071ED38F" w14:textId="32B1F36D" w:rsidR="0094221E" w:rsidRDefault="001E5BBE" w:rsidP="001E7F02">
      <w:r w:rsidRPr="001E5BBE">
        <w:rPr>
          <w:noProof/>
          <w:lang w:eastAsia="en-US"/>
        </w:rPr>
        <w:drawing>
          <wp:anchor distT="0" distB="0" distL="114300" distR="114300" simplePos="0" relativeHeight="251677696" behindDoc="0" locked="0" layoutInCell="1" allowOverlap="1" wp14:anchorId="13716F9C" wp14:editId="1B0A25E3">
            <wp:simplePos x="0" y="0"/>
            <wp:positionH relativeFrom="page">
              <wp:align>left</wp:align>
            </wp:positionH>
            <wp:positionV relativeFrom="margin">
              <wp:posOffset>508000</wp:posOffset>
            </wp:positionV>
            <wp:extent cx="7753350" cy="4368800"/>
            <wp:effectExtent l="0" t="0" r="0" b="0"/>
            <wp:wrapSquare wrapText="bothSides"/>
            <wp:docPr id="13" name="Picture 13" descr="C:\Users\yassi\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ssi\Downloads\imag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53350" cy="436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C706C" w14:textId="57BE182A" w:rsidR="0094221E" w:rsidRPr="001E7F02" w:rsidRDefault="0094221E" w:rsidP="001E7F02"/>
    <w:p w14:paraId="510C3F1B" w14:textId="65EB7B46" w:rsidR="001E7F02" w:rsidRPr="001E7F02" w:rsidRDefault="001E7F02" w:rsidP="001E7F02"/>
    <w:p w14:paraId="223EC4C5" w14:textId="0DF8346E" w:rsidR="001E7F02" w:rsidRPr="001E7F02" w:rsidRDefault="001E7F02" w:rsidP="001E7F02"/>
    <w:p w14:paraId="35F93819" w14:textId="67E1EE7F" w:rsidR="001E7F02" w:rsidRPr="001E7F02" w:rsidRDefault="001E7F02" w:rsidP="001E7F02"/>
    <w:p w14:paraId="0B5F7B58" w14:textId="76751564" w:rsidR="001E7F02" w:rsidRPr="001E7F02" w:rsidRDefault="001E7F02" w:rsidP="001E7F02"/>
    <w:p w14:paraId="7D17A469" w14:textId="3AD17D1B" w:rsidR="001E7F02" w:rsidRPr="001E7F02" w:rsidRDefault="001E7F02" w:rsidP="001E7F02"/>
    <w:p w14:paraId="5B6B60F0" w14:textId="5B666D7E" w:rsidR="00AD3CD2" w:rsidRPr="001E7F02" w:rsidRDefault="00AD3CD2" w:rsidP="001E7F02"/>
    <w:sectPr w:rsidR="00AD3CD2" w:rsidRPr="001E7F02" w:rsidSect="005140CB">
      <w:footerReference w:type="default" r:id="rId14"/>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25C94" w14:textId="77777777" w:rsidR="00DF5E0D" w:rsidRDefault="00DF5E0D">
      <w:pPr>
        <w:spacing w:after="0" w:line="240" w:lineRule="auto"/>
      </w:pPr>
      <w:r>
        <w:separator/>
      </w:r>
    </w:p>
  </w:endnote>
  <w:endnote w:type="continuationSeparator" w:id="0">
    <w:p w14:paraId="732693B2" w14:textId="77777777" w:rsidR="00DF5E0D" w:rsidRDefault="00DF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60CE" w14:textId="3960F04E" w:rsidR="0088175F" w:rsidRDefault="0088175F" w:rsidP="0088175F">
    <w:pPr>
      <w:pStyle w:val="Footer"/>
    </w:pPr>
    <w:r>
      <w:fldChar w:fldCharType="begin"/>
    </w:r>
    <w:r>
      <w:instrText xml:space="preserve"> PAGE   \* MERGEFORMAT </w:instrText>
    </w:r>
    <w:r>
      <w:fldChar w:fldCharType="separate"/>
    </w:r>
    <w:r w:rsidR="00217DC8">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B7759" w14:textId="77777777" w:rsidR="00DF5E0D" w:rsidRDefault="00DF5E0D">
      <w:pPr>
        <w:spacing w:after="0" w:line="240" w:lineRule="auto"/>
      </w:pPr>
      <w:r>
        <w:separator/>
      </w:r>
    </w:p>
  </w:footnote>
  <w:footnote w:type="continuationSeparator" w:id="0">
    <w:p w14:paraId="209CF4D1" w14:textId="77777777" w:rsidR="00DF5E0D" w:rsidRDefault="00DF5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F"/>
    <w:rsid w:val="00017EFD"/>
    <w:rsid w:val="000322BF"/>
    <w:rsid w:val="000A562D"/>
    <w:rsid w:val="000B112D"/>
    <w:rsid w:val="000C6A97"/>
    <w:rsid w:val="000D1436"/>
    <w:rsid w:val="000E697B"/>
    <w:rsid w:val="00101993"/>
    <w:rsid w:val="00117948"/>
    <w:rsid w:val="001238BC"/>
    <w:rsid w:val="001273C1"/>
    <w:rsid w:val="001825FE"/>
    <w:rsid w:val="001E2472"/>
    <w:rsid w:val="001E5BBE"/>
    <w:rsid w:val="001E7F02"/>
    <w:rsid w:val="002129B0"/>
    <w:rsid w:val="00217DC8"/>
    <w:rsid w:val="0028543A"/>
    <w:rsid w:val="00295C0C"/>
    <w:rsid w:val="002A04F7"/>
    <w:rsid w:val="002E52EE"/>
    <w:rsid w:val="003262F3"/>
    <w:rsid w:val="00346FDE"/>
    <w:rsid w:val="00386778"/>
    <w:rsid w:val="003C0DAF"/>
    <w:rsid w:val="003D27AD"/>
    <w:rsid w:val="003E0898"/>
    <w:rsid w:val="00403116"/>
    <w:rsid w:val="004079F8"/>
    <w:rsid w:val="00410067"/>
    <w:rsid w:val="00443E66"/>
    <w:rsid w:val="0046523A"/>
    <w:rsid w:val="004661BE"/>
    <w:rsid w:val="004A4B64"/>
    <w:rsid w:val="004B5850"/>
    <w:rsid w:val="004B6087"/>
    <w:rsid w:val="004E5035"/>
    <w:rsid w:val="004F5C8E"/>
    <w:rsid w:val="005140CB"/>
    <w:rsid w:val="00517215"/>
    <w:rsid w:val="00545041"/>
    <w:rsid w:val="00561521"/>
    <w:rsid w:val="00590B0E"/>
    <w:rsid w:val="005D1F41"/>
    <w:rsid w:val="005E039D"/>
    <w:rsid w:val="006453D3"/>
    <w:rsid w:val="00666EA1"/>
    <w:rsid w:val="0068698F"/>
    <w:rsid w:val="006C5ECB"/>
    <w:rsid w:val="0071603F"/>
    <w:rsid w:val="00741991"/>
    <w:rsid w:val="0076017A"/>
    <w:rsid w:val="0078668C"/>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4221E"/>
    <w:rsid w:val="00945F99"/>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D3CD2"/>
    <w:rsid w:val="00AF452C"/>
    <w:rsid w:val="00B0209E"/>
    <w:rsid w:val="00B13AE2"/>
    <w:rsid w:val="00BC617C"/>
    <w:rsid w:val="00BE3CD6"/>
    <w:rsid w:val="00BF78FF"/>
    <w:rsid w:val="00C023DE"/>
    <w:rsid w:val="00C16778"/>
    <w:rsid w:val="00C27980"/>
    <w:rsid w:val="00C7764C"/>
    <w:rsid w:val="00CC4E29"/>
    <w:rsid w:val="00CC612B"/>
    <w:rsid w:val="00D16EFA"/>
    <w:rsid w:val="00D31D4F"/>
    <w:rsid w:val="00D65CCD"/>
    <w:rsid w:val="00DA7021"/>
    <w:rsid w:val="00DD3056"/>
    <w:rsid w:val="00DF5E0D"/>
    <w:rsid w:val="00E0401F"/>
    <w:rsid w:val="00EA06FB"/>
    <w:rsid w:val="00F23ED1"/>
    <w:rsid w:val="00F42EAE"/>
    <w:rsid w:val="00F46710"/>
    <w:rsid w:val="00F535B0"/>
    <w:rsid w:val="00F6458F"/>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F4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si\AppData\Local\Microsoft\Office\16.0\DTS\en-US%7b7B578C63-D44C-4FA6-96CD-29791587E6DC%7d\%7b39696453-5012-44D2-B228-3E865EB51B54%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6D0D607AA4E7C89BAD1841AB806A5"/>
        <w:category>
          <w:name w:val="General"/>
          <w:gallery w:val="placeholder"/>
        </w:category>
        <w:types>
          <w:type w:val="bbPlcHdr"/>
        </w:types>
        <w:behaviors>
          <w:behavior w:val="content"/>
        </w:behaviors>
        <w:guid w:val="{5E4D4C49-E0B1-4CB6-A705-75F44769BC31}"/>
      </w:docPartPr>
      <w:docPartBody>
        <w:p w:rsidR="003E5E4C" w:rsidRDefault="00F569F4">
          <w:pPr>
            <w:pStyle w:val="E856D0D607AA4E7C89BAD1841AB806A5"/>
          </w:pPr>
          <w:r w:rsidRPr="00C27980">
            <w:rPr>
              <w:rStyle w:val="Heading2Char"/>
            </w:rPr>
            <w:t>For Independent Contractors</w:t>
          </w:r>
        </w:p>
      </w:docPartBody>
    </w:docPart>
    <w:docPart>
      <w:docPartPr>
        <w:name w:val="2FAE85C1AFBA4E1E9F4EE6DDD1D85247"/>
        <w:category>
          <w:name w:val="General"/>
          <w:gallery w:val="placeholder"/>
        </w:category>
        <w:types>
          <w:type w:val="bbPlcHdr"/>
        </w:types>
        <w:behaviors>
          <w:behavior w:val="content"/>
        </w:behaviors>
        <w:guid w:val="{401E9974-533C-47E5-B06C-18E5EE3532E5}"/>
      </w:docPartPr>
      <w:docPartBody>
        <w:p w:rsidR="003E5E4C" w:rsidRDefault="00F569F4">
          <w:pPr>
            <w:pStyle w:val="2FAE85C1AFBA4E1E9F4EE6DDD1D85247"/>
          </w:pPr>
          <w:r w:rsidRPr="003C0DAF">
            <w:t>The Objective</w:t>
          </w:r>
        </w:p>
      </w:docPartBody>
    </w:docPart>
    <w:docPart>
      <w:docPartPr>
        <w:name w:val="F8A67D6BA05743FEAB18CDDF4BC545B6"/>
        <w:category>
          <w:name w:val="General"/>
          <w:gallery w:val="placeholder"/>
        </w:category>
        <w:types>
          <w:type w:val="bbPlcHdr"/>
        </w:types>
        <w:behaviors>
          <w:behavior w:val="content"/>
        </w:behaviors>
        <w:guid w:val="{96FF0DD1-AE25-47E4-A200-7AED86DDADB2}"/>
      </w:docPartPr>
      <w:docPartBody>
        <w:p w:rsidR="003E5E4C" w:rsidRDefault="00F569F4">
          <w:pPr>
            <w:pStyle w:val="F8A67D6BA05743FEAB18CDDF4BC545B6"/>
          </w:pPr>
          <w:r>
            <w:t>Need #1:</w:t>
          </w:r>
        </w:p>
      </w:docPartBody>
    </w:docPart>
    <w:docPart>
      <w:docPartPr>
        <w:name w:val="528B2BD761C64290A87FC831BBCAFC4B"/>
        <w:category>
          <w:name w:val="General"/>
          <w:gallery w:val="placeholder"/>
        </w:category>
        <w:types>
          <w:type w:val="bbPlcHdr"/>
        </w:types>
        <w:behaviors>
          <w:behavior w:val="content"/>
        </w:behaviors>
        <w:guid w:val="{32EE078B-2D05-42CA-9C69-119905BC5423}"/>
      </w:docPartPr>
      <w:docPartBody>
        <w:p w:rsidR="003E5E4C" w:rsidRDefault="00F569F4">
          <w:pPr>
            <w:pStyle w:val="528B2BD761C64290A87FC831BBCAFC4B"/>
          </w:pPr>
          <w:r>
            <w:t>Need #2:</w:t>
          </w:r>
        </w:p>
      </w:docPartBody>
    </w:docPart>
    <w:docPart>
      <w:docPartPr>
        <w:name w:val="16B8BD60B3E14E53B793F10A77842175"/>
        <w:category>
          <w:name w:val="General"/>
          <w:gallery w:val="placeholder"/>
        </w:category>
        <w:types>
          <w:type w:val="bbPlcHdr"/>
        </w:types>
        <w:behaviors>
          <w:behavior w:val="content"/>
        </w:behaviors>
        <w:guid w:val="{97F143A2-1C6A-4873-BBF1-B536471E6B04}"/>
      </w:docPartPr>
      <w:docPartBody>
        <w:p w:rsidR="003E5E4C" w:rsidRDefault="00F569F4">
          <w:pPr>
            <w:pStyle w:val="16B8BD60B3E14E53B793F10A77842175"/>
          </w:pPr>
          <w:r>
            <w:t>Need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AF"/>
    <w:rsid w:val="00056DB6"/>
    <w:rsid w:val="003E5E4C"/>
    <w:rsid w:val="00C438AF"/>
    <w:rsid w:val="00E36B36"/>
    <w:rsid w:val="00F5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5B9BD5"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DB951CB2274997AB737AEB925BFC16">
    <w:name w:val="ACDB951CB2274997AB737AEB925BFC16"/>
  </w:style>
  <w:style w:type="paragraph" w:customStyle="1" w:styleId="0F18777D64A74BE4A9D6D376694E425F">
    <w:name w:val="0F18777D64A74BE4A9D6D376694E425F"/>
  </w:style>
  <w:style w:type="character" w:customStyle="1" w:styleId="Heading2Char">
    <w:name w:val="Heading 2 Char"/>
    <w:basedOn w:val="DefaultParagraphFont"/>
    <w:link w:val="Heading2"/>
    <w:uiPriority w:val="9"/>
    <w:rPr>
      <w:rFonts w:asciiTheme="majorHAnsi" w:hAnsiTheme="majorHAnsi" w:cs="Times New Roman (Body CS)"/>
      <w:color w:val="5B9BD5" w:themeColor="accent1"/>
      <w:spacing w:val="15"/>
      <w:lang w:eastAsia="ja-JP"/>
    </w:rPr>
  </w:style>
  <w:style w:type="paragraph" w:customStyle="1" w:styleId="E856D0D607AA4E7C89BAD1841AB806A5">
    <w:name w:val="E856D0D607AA4E7C89BAD1841AB806A5"/>
  </w:style>
  <w:style w:type="paragraph" w:customStyle="1" w:styleId="9D7F097DF02C4DAB8B76E15C7C8D32D3">
    <w:name w:val="9D7F097DF02C4DAB8B76E15C7C8D32D3"/>
  </w:style>
  <w:style w:type="paragraph" w:customStyle="1" w:styleId="TipText">
    <w:name w:val="Tip Text"/>
    <w:basedOn w:val="Normal"/>
    <w:uiPriority w:val="99"/>
    <w:pPr>
      <w:spacing w:before="200" w:line="264" w:lineRule="auto"/>
      <w:ind w:right="576"/>
    </w:pPr>
    <w:rPr>
      <w:i/>
      <w:iCs/>
      <w:color w:val="5B9BD5" w:themeColor="accent1"/>
      <w:sz w:val="16"/>
      <w:szCs w:val="16"/>
      <w:lang w:eastAsia="ja-JP"/>
    </w:rPr>
  </w:style>
  <w:style w:type="paragraph" w:customStyle="1" w:styleId="97ED84547C044A889B835A587E8D1A1B">
    <w:name w:val="97ED84547C044A889B835A587E8D1A1B"/>
  </w:style>
  <w:style w:type="paragraph" w:customStyle="1" w:styleId="52FE9A5E81A74D19B66CA1781B95E3E0">
    <w:name w:val="52FE9A5E81A74D19B66CA1781B95E3E0"/>
  </w:style>
  <w:style w:type="paragraph" w:customStyle="1" w:styleId="6E2FE7B2EA2240FB85C1882124FE480B">
    <w:name w:val="6E2FE7B2EA2240FB85C1882124FE480B"/>
  </w:style>
  <w:style w:type="paragraph" w:customStyle="1" w:styleId="468A8F4EC61442509AA389BA1CF902BF">
    <w:name w:val="468A8F4EC61442509AA389BA1CF902BF"/>
  </w:style>
  <w:style w:type="paragraph" w:customStyle="1" w:styleId="D27C5845F56E4948B47311DE780EBD24">
    <w:name w:val="D27C5845F56E4948B47311DE780EBD24"/>
  </w:style>
  <w:style w:type="paragraph" w:customStyle="1" w:styleId="519B191433AB429CAF571F0A37109CB0">
    <w:name w:val="519B191433AB429CAF571F0A37109CB0"/>
  </w:style>
  <w:style w:type="paragraph" w:customStyle="1" w:styleId="FE5001945A05467BB4DACF4FD2443A5C">
    <w:name w:val="FE5001945A05467BB4DACF4FD2443A5C"/>
  </w:style>
  <w:style w:type="paragraph" w:customStyle="1" w:styleId="EAFB78731AFC453087ED71FCA8FD5991">
    <w:name w:val="EAFB78731AFC453087ED71FCA8FD5991"/>
  </w:style>
  <w:style w:type="paragraph" w:customStyle="1" w:styleId="2D853F13980A4B9F8DD16651D1DF0BF7">
    <w:name w:val="2D853F13980A4B9F8DD16651D1DF0BF7"/>
  </w:style>
  <w:style w:type="paragraph" w:customStyle="1" w:styleId="2FAE85C1AFBA4E1E9F4EE6DDD1D85247">
    <w:name w:val="2FAE85C1AFBA4E1E9F4EE6DDD1D85247"/>
  </w:style>
  <w:style w:type="paragraph" w:customStyle="1" w:styleId="38EE367A2706432DBBD5D593ED796628">
    <w:name w:val="38EE367A2706432DBBD5D593ED796628"/>
  </w:style>
  <w:style w:type="paragraph" w:customStyle="1" w:styleId="F8A67D6BA05743FEAB18CDDF4BC545B6">
    <w:name w:val="F8A67D6BA05743FEAB18CDDF4BC545B6"/>
  </w:style>
  <w:style w:type="paragraph" w:customStyle="1" w:styleId="0E17ED25E40840B89EA209AC7517EE5C">
    <w:name w:val="0E17ED25E40840B89EA209AC7517EE5C"/>
  </w:style>
  <w:style w:type="paragraph" w:customStyle="1" w:styleId="528B2BD761C64290A87FC831BBCAFC4B">
    <w:name w:val="528B2BD761C64290A87FC831BBCAFC4B"/>
  </w:style>
  <w:style w:type="paragraph" w:customStyle="1" w:styleId="DCB18329857D480D9DF5764BC98633F9">
    <w:name w:val="DCB18329857D480D9DF5764BC98633F9"/>
  </w:style>
  <w:style w:type="paragraph" w:customStyle="1" w:styleId="16B8BD60B3E14E53B793F10A77842175">
    <w:name w:val="16B8BD60B3E14E53B793F10A77842175"/>
  </w:style>
  <w:style w:type="paragraph" w:customStyle="1" w:styleId="8170FF53F03D4F4DAEA40F21A8C477A1">
    <w:name w:val="8170FF53F03D4F4DAEA40F21A8C477A1"/>
  </w:style>
  <w:style w:type="paragraph" w:customStyle="1" w:styleId="F7569B97B57043EAB2964015FACD5FC4">
    <w:name w:val="F7569B97B57043EAB2964015FACD5FC4"/>
  </w:style>
  <w:style w:type="paragraph" w:customStyle="1" w:styleId="398A318ADAF34562952DB62277C13861">
    <w:name w:val="398A318ADAF34562952DB62277C13861"/>
  </w:style>
  <w:style w:type="paragraph" w:customStyle="1" w:styleId="617E957FFC6E4E0A8CFC19F05F9F7549">
    <w:name w:val="617E957FFC6E4E0A8CFC19F05F9F7549"/>
  </w:style>
  <w:style w:type="paragraph" w:customStyle="1" w:styleId="8FD12E6C5FC34C32B6C08167F6D9529E">
    <w:name w:val="8FD12E6C5FC34C32B6C08167F6D9529E"/>
  </w:style>
  <w:style w:type="paragraph" w:customStyle="1" w:styleId="F69484A4686F4BE8BBDC0E120AB2D686">
    <w:name w:val="F69484A4686F4BE8BBDC0E120AB2D686"/>
  </w:style>
  <w:style w:type="paragraph" w:customStyle="1" w:styleId="F0EA60FB67D7413795E73F2CBD887BD6">
    <w:name w:val="F0EA60FB67D7413795E73F2CBD887BD6"/>
  </w:style>
  <w:style w:type="paragraph" w:customStyle="1" w:styleId="C15B158972EB45778478323EF346FE4B">
    <w:name w:val="C15B158972EB45778478323EF346FE4B"/>
  </w:style>
  <w:style w:type="paragraph" w:customStyle="1" w:styleId="DF8F45C153D748C49DC0201FC604CFE8">
    <w:name w:val="DF8F45C153D748C49DC0201FC604CFE8"/>
  </w:style>
  <w:style w:type="paragraph" w:customStyle="1" w:styleId="48B681358A7448C0A9F9C8531975A8AD">
    <w:name w:val="48B681358A7448C0A9F9C8531975A8AD"/>
  </w:style>
  <w:style w:type="paragraph" w:customStyle="1" w:styleId="7D392AE5EDBD41759610F93900D9ACBF">
    <w:name w:val="7D392AE5EDBD41759610F93900D9ACBF"/>
  </w:style>
  <w:style w:type="paragraph" w:customStyle="1" w:styleId="D151230CAF714609A70DABDB0C41F478">
    <w:name w:val="D151230CAF714609A70DABDB0C41F478"/>
  </w:style>
  <w:style w:type="paragraph" w:customStyle="1" w:styleId="0E3CEFE2530B46B297DB5AB03E4F040D">
    <w:name w:val="0E3CEFE2530B46B297DB5AB03E4F040D"/>
  </w:style>
  <w:style w:type="paragraph" w:customStyle="1" w:styleId="57430F7184CB4DA888B061CA701D3D76">
    <w:name w:val="57430F7184CB4DA888B061CA701D3D76"/>
  </w:style>
  <w:style w:type="paragraph" w:customStyle="1" w:styleId="0BE2FD926C03428D9EC9F07E8A6ACBB7">
    <w:name w:val="0BE2FD926C03428D9EC9F07E8A6ACBB7"/>
  </w:style>
  <w:style w:type="paragraph" w:customStyle="1" w:styleId="C3133A16816A48AA9D8A13B6D9A99CA0">
    <w:name w:val="C3133A16816A48AA9D8A13B6D9A99CA0"/>
  </w:style>
  <w:style w:type="paragraph" w:customStyle="1" w:styleId="C6EBD14A867341FB86FB1E1090C8754A">
    <w:name w:val="C6EBD14A867341FB86FB1E1090C8754A"/>
  </w:style>
  <w:style w:type="paragraph" w:customStyle="1" w:styleId="914E80ED583F4AD2B199752792CD7BE7">
    <w:name w:val="914E80ED583F4AD2B199752792CD7BE7"/>
  </w:style>
  <w:style w:type="paragraph" w:customStyle="1" w:styleId="BF2EC47CB1C7470ABE79BAF44D5C694F">
    <w:name w:val="BF2EC47CB1C7470ABE79BAF44D5C694F"/>
  </w:style>
  <w:style w:type="paragraph" w:customStyle="1" w:styleId="FEB1684797794B8C89361CC8A5526B2B">
    <w:name w:val="FEB1684797794B8C89361CC8A5526B2B"/>
  </w:style>
  <w:style w:type="paragraph" w:customStyle="1" w:styleId="D6764220A262441481A3A9AF1F343C12">
    <w:name w:val="D6764220A262441481A3A9AF1F343C12"/>
  </w:style>
  <w:style w:type="paragraph" w:customStyle="1" w:styleId="85A8070EE637456190FCD6BD9D096E6D">
    <w:name w:val="85A8070EE637456190FCD6BD9D096E6D"/>
  </w:style>
  <w:style w:type="paragraph" w:customStyle="1" w:styleId="CD99B325AF94411DAB1AC4FC96B8E840">
    <w:name w:val="CD99B325AF94411DAB1AC4FC96B8E840"/>
  </w:style>
  <w:style w:type="paragraph" w:customStyle="1" w:styleId="705ADAFE56BC40088442BF280D17506D">
    <w:name w:val="705ADAFE56BC40088442BF280D17506D"/>
  </w:style>
  <w:style w:type="paragraph" w:customStyle="1" w:styleId="3510BAD96B5B4C64AE22FA4FD88635EA">
    <w:name w:val="3510BAD96B5B4C64AE22FA4FD88635EA"/>
  </w:style>
  <w:style w:type="paragraph" w:customStyle="1" w:styleId="61560378B9344EA0B80915184F360335">
    <w:name w:val="61560378B9344EA0B80915184F360335"/>
  </w:style>
  <w:style w:type="paragraph" w:customStyle="1" w:styleId="7F5A04B13D3948D0BC13F1A2BADC3C62">
    <w:name w:val="7F5A04B13D3948D0BC13F1A2BADC3C62"/>
  </w:style>
  <w:style w:type="paragraph" w:customStyle="1" w:styleId="2ACA9E565A934C078F334E4BE1D498E1">
    <w:name w:val="2ACA9E565A934C078F334E4BE1D498E1"/>
  </w:style>
  <w:style w:type="paragraph" w:customStyle="1" w:styleId="EE945A2E152D42DB829E19B29C1BD1ED">
    <w:name w:val="EE945A2E152D42DB829E19B29C1BD1ED"/>
  </w:style>
  <w:style w:type="paragraph" w:customStyle="1" w:styleId="F8CAAC36DC2F42879F83EF72C4879B2A">
    <w:name w:val="F8CAAC36DC2F42879F83EF72C4879B2A"/>
  </w:style>
  <w:style w:type="paragraph" w:customStyle="1" w:styleId="7366E500FD3749C595C70677169DED21">
    <w:name w:val="7366E500FD3749C595C70677169DED21"/>
  </w:style>
  <w:style w:type="paragraph" w:customStyle="1" w:styleId="D624631CCFF344ACBF144789891812C6">
    <w:name w:val="D624631CCFF344ACBF144789891812C6"/>
  </w:style>
  <w:style w:type="paragraph" w:customStyle="1" w:styleId="D4BA93C14C0E4BC28CFC747C33C4CFF4">
    <w:name w:val="D4BA93C14C0E4BC28CFC747C33C4CFF4"/>
  </w:style>
  <w:style w:type="paragraph" w:customStyle="1" w:styleId="5FAD54016CBE4BBCAE0C3419BAA679DE">
    <w:name w:val="5FAD54016CBE4BBCAE0C3419BAA679DE"/>
  </w:style>
  <w:style w:type="paragraph" w:customStyle="1" w:styleId="73282BD83A2E4BFE80DC159334D69AC3">
    <w:name w:val="73282BD83A2E4BFE80DC159334D69AC3"/>
  </w:style>
  <w:style w:type="paragraph" w:customStyle="1" w:styleId="319C1D6A90644B949F69ABE8AD28864B">
    <w:name w:val="319C1D6A90644B949F69ABE8AD28864B"/>
  </w:style>
  <w:style w:type="paragraph" w:customStyle="1" w:styleId="5FDECCC4C62A40219ECA1DFDE30B8AC8">
    <w:name w:val="5FDECCC4C62A40219ECA1DFDE30B8AC8"/>
  </w:style>
  <w:style w:type="paragraph" w:customStyle="1" w:styleId="16F0B7FE485A4CCAA707101073F73E14">
    <w:name w:val="16F0B7FE485A4CCAA707101073F73E14"/>
  </w:style>
  <w:style w:type="paragraph" w:customStyle="1" w:styleId="495770CE50C04FA6A6922D159F5E05B7">
    <w:name w:val="495770CE50C04FA6A6922D159F5E05B7"/>
  </w:style>
  <w:style w:type="paragraph" w:customStyle="1" w:styleId="9DB80AC00812446CBCE8DCC9CBC84102">
    <w:name w:val="9DB80AC00812446CBCE8DCC9CBC84102"/>
  </w:style>
  <w:style w:type="paragraph" w:customStyle="1" w:styleId="A8A78662282742A38702EF0D78ABA88E">
    <w:name w:val="A8A78662282742A38702EF0D78ABA88E"/>
  </w:style>
  <w:style w:type="paragraph" w:customStyle="1" w:styleId="39968120A7DC491BBAD3242D67AF077E">
    <w:name w:val="39968120A7DC491BBAD3242D67AF077E"/>
  </w:style>
  <w:style w:type="paragraph" w:customStyle="1" w:styleId="2045044C7F5F4AD387BA7B033DCCBCCB">
    <w:name w:val="2045044C7F5F4AD387BA7B033DCCBCCB"/>
  </w:style>
  <w:style w:type="paragraph" w:customStyle="1" w:styleId="39F11CD4568B4BD79E7A7D4A3B25D5D8">
    <w:name w:val="39F11CD4568B4BD79E7A7D4A3B25D5D8"/>
  </w:style>
  <w:style w:type="paragraph" w:customStyle="1" w:styleId="DF89AA84FEFC4722ADE2FDCDB64B92D2">
    <w:name w:val="DF89AA84FEFC4722ADE2FDCDB64B92D2"/>
  </w:style>
  <w:style w:type="paragraph" w:customStyle="1" w:styleId="C130A478CAAE478085B96353BD2E4866">
    <w:name w:val="C130A478CAAE478085B96353BD2E4866"/>
  </w:style>
  <w:style w:type="paragraph" w:customStyle="1" w:styleId="8D6B0249FD2243FBAF20A7D0611BE68B">
    <w:name w:val="8D6B0249FD2243FBAF20A7D0611BE68B"/>
  </w:style>
  <w:style w:type="paragraph" w:customStyle="1" w:styleId="DC0BEE3F9B3242BEBCDD9F60579C246B">
    <w:name w:val="DC0BEE3F9B3242BEBCDD9F60579C246B"/>
  </w:style>
  <w:style w:type="paragraph" w:customStyle="1" w:styleId="49C2FC4CA50A4B9DB2C94DD6907F9A99">
    <w:name w:val="49C2FC4CA50A4B9DB2C94DD6907F9A99"/>
  </w:style>
  <w:style w:type="paragraph" w:customStyle="1" w:styleId="B7CDB3EC2526462FABF0558C16030F67">
    <w:name w:val="B7CDB3EC2526462FABF0558C16030F67"/>
  </w:style>
  <w:style w:type="paragraph" w:customStyle="1" w:styleId="F5B710BD3D194C38B18E9DBB3913DDEF">
    <w:name w:val="F5B710BD3D194C38B18E9DBB3913DDEF"/>
  </w:style>
  <w:style w:type="paragraph" w:customStyle="1" w:styleId="7E7CD86D21B74CE6899094F64B5C21F7">
    <w:name w:val="7E7CD86D21B74CE6899094F64B5C21F7"/>
  </w:style>
  <w:style w:type="paragraph" w:customStyle="1" w:styleId="957C30380E3C43E89E25913BFA6CB809">
    <w:name w:val="957C30380E3C43E89E25913BFA6CB809"/>
  </w:style>
  <w:style w:type="paragraph" w:customStyle="1" w:styleId="B89AF0051CCE4E7BBDF42F03FD40854C">
    <w:name w:val="B89AF0051CCE4E7BBDF42F03FD40854C"/>
  </w:style>
  <w:style w:type="paragraph" w:customStyle="1" w:styleId="3196F20D7C4B49E1961AD7269AF79E6F">
    <w:name w:val="3196F20D7C4B49E1961AD7269AF79E6F"/>
  </w:style>
  <w:style w:type="paragraph" w:customStyle="1" w:styleId="31629EEC4FBD45968C18BA5949AB5579">
    <w:name w:val="31629EEC4FBD45968C18BA5949AB5579"/>
  </w:style>
  <w:style w:type="paragraph" w:customStyle="1" w:styleId="10C613014AA04969B74F94B6433F9EEE">
    <w:name w:val="10C613014AA04969B74F94B6433F9EEE"/>
  </w:style>
  <w:style w:type="paragraph" w:customStyle="1" w:styleId="2C6BFFC5AA0843728EF7FA60F2B9D35B">
    <w:name w:val="2C6BFFC5AA0843728EF7FA60F2B9D35B"/>
  </w:style>
  <w:style w:type="paragraph" w:customStyle="1" w:styleId="F0AC5F34D5CE40DD86155C6CE2335650">
    <w:name w:val="F0AC5F34D5CE40DD86155C6CE2335650"/>
  </w:style>
  <w:style w:type="paragraph" w:customStyle="1" w:styleId="998F4338DC894820B3E4B8396D920F19">
    <w:name w:val="998F4338DC894820B3E4B8396D920F19"/>
  </w:style>
  <w:style w:type="paragraph" w:customStyle="1" w:styleId="263974D5D234470F8A82FFF9B09C0B4A">
    <w:name w:val="263974D5D234470F8A82FFF9B09C0B4A"/>
  </w:style>
  <w:style w:type="paragraph" w:customStyle="1" w:styleId="69AF0F95E5324781B77ED1C5AD6C299A">
    <w:name w:val="69AF0F95E5324781B77ED1C5AD6C299A"/>
  </w:style>
  <w:style w:type="paragraph" w:customStyle="1" w:styleId="C34A1B2458754D608A33DD7535A2D955">
    <w:name w:val="C34A1B2458754D608A33DD7535A2D955"/>
  </w:style>
  <w:style w:type="paragraph" w:customStyle="1" w:styleId="CD1A48F6FDDE4FC9A390FC18B9F78C15">
    <w:name w:val="CD1A48F6FDDE4FC9A390FC18B9F78C15"/>
  </w:style>
  <w:style w:type="paragraph" w:customStyle="1" w:styleId="88AE969580934F39BB2F01E1B44BD305">
    <w:name w:val="88AE969580934F39BB2F01E1B44BD305"/>
  </w:style>
  <w:style w:type="paragraph" w:customStyle="1" w:styleId="1520FE74B73749A8935A8527A9463FA2">
    <w:name w:val="1520FE74B73749A8935A8527A9463FA2"/>
  </w:style>
  <w:style w:type="paragraph" w:customStyle="1" w:styleId="164CA92BC1AF41E89B685DB6B86BF98B">
    <w:name w:val="164CA92BC1AF41E89B685DB6B86BF98B"/>
  </w:style>
  <w:style w:type="paragraph" w:customStyle="1" w:styleId="6EE2B24E67874567B5AE17F3D83DE965">
    <w:name w:val="6EE2B24E67874567B5AE17F3D83DE965"/>
  </w:style>
  <w:style w:type="paragraph" w:customStyle="1" w:styleId="16B7DB7321CE41D99819E7487F326883">
    <w:name w:val="16B7DB7321CE41D99819E7487F326883"/>
  </w:style>
  <w:style w:type="paragraph" w:customStyle="1" w:styleId="2E11094C2A8D4C63B251B351AE2FA17B">
    <w:name w:val="2E11094C2A8D4C63B251B351AE2FA17B"/>
  </w:style>
  <w:style w:type="paragraph" w:customStyle="1" w:styleId="39AAF809180D4407A6F4A181A7A49A0F">
    <w:name w:val="39AAF809180D4407A6F4A181A7A49A0F"/>
  </w:style>
  <w:style w:type="paragraph" w:customStyle="1" w:styleId="5B03836D387A435D9B1348B0733C0B6B">
    <w:name w:val="5B03836D387A435D9B1348B0733C0B6B"/>
  </w:style>
  <w:style w:type="paragraph" w:customStyle="1" w:styleId="389992DD4D8443ECBA9081B4BAB363E3">
    <w:name w:val="389992DD4D8443ECBA9081B4BAB363E3"/>
  </w:style>
  <w:style w:type="paragraph" w:customStyle="1" w:styleId="C979F99E7416448296E5D5412913FFBF">
    <w:name w:val="C979F99E7416448296E5D5412913FFBF"/>
  </w:style>
  <w:style w:type="paragraph" w:customStyle="1" w:styleId="4BCFEC4E47CA49928DDC4E1677CC1116">
    <w:name w:val="4BCFEC4E47CA49928DDC4E1677CC1116"/>
  </w:style>
  <w:style w:type="paragraph" w:customStyle="1" w:styleId="F05E273A0C01491F8ECA9B488237CDA4">
    <w:name w:val="F05E273A0C01491F8ECA9B488237CDA4"/>
  </w:style>
  <w:style w:type="paragraph" w:customStyle="1" w:styleId="59F806997C3F44209307A4257378670F">
    <w:name w:val="59F806997C3F44209307A4257378670F"/>
  </w:style>
  <w:style w:type="paragraph" w:customStyle="1" w:styleId="4233875C417F4EEAA72E6AAD6B1B796B">
    <w:name w:val="4233875C417F4EEAA72E6AAD6B1B796B"/>
  </w:style>
  <w:style w:type="paragraph" w:customStyle="1" w:styleId="951595CF80804BA2909AC25683F7EFEC">
    <w:name w:val="951595CF80804BA2909AC25683F7EFEC"/>
  </w:style>
  <w:style w:type="paragraph" w:customStyle="1" w:styleId="6304598292484AF78B042DDE58A1B27C">
    <w:name w:val="6304598292484AF78B042DDE58A1B27C"/>
  </w:style>
  <w:style w:type="paragraph" w:customStyle="1" w:styleId="A53B644756E44C67AEEE06F4413C200F">
    <w:name w:val="A53B644756E44C67AEEE06F4413C200F"/>
  </w:style>
  <w:style w:type="paragraph" w:customStyle="1" w:styleId="8BD4DE7F11344467AE6DE79A7AFA2B69">
    <w:name w:val="8BD4DE7F11344467AE6DE79A7AFA2B69"/>
  </w:style>
  <w:style w:type="paragraph" w:customStyle="1" w:styleId="0080DBAB992B4F1DB53C0E638870D188">
    <w:name w:val="0080DBAB992B4F1DB53C0E638870D188"/>
  </w:style>
  <w:style w:type="paragraph" w:customStyle="1" w:styleId="3CEBA3D9EF714B17AD48D9A24C288118">
    <w:name w:val="3CEBA3D9EF714B17AD48D9A24C288118"/>
  </w:style>
  <w:style w:type="paragraph" w:customStyle="1" w:styleId="54C92AAE5F8F4735AF82068B11A20882">
    <w:name w:val="54C92AAE5F8F4735AF82068B11A20882"/>
  </w:style>
  <w:style w:type="paragraph" w:customStyle="1" w:styleId="CDAFA4C1F6C749A8AD8779F6636BD5E8">
    <w:name w:val="CDAFA4C1F6C749A8AD8779F6636BD5E8"/>
  </w:style>
  <w:style w:type="paragraph" w:customStyle="1" w:styleId="A87893E427234416A9DFE32877DD9F2D">
    <w:name w:val="A87893E427234416A9DFE32877DD9F2D"/>
  </w:style>
  <w:style w:type="paragraph" w:customStyle="1" w:styleId="FD908A8006BF4597975481074D5A24F6">
    <w:name w:val="FD908A8006BF4597975481074D5A24F6"/>
  </w:style>
  <w:style w:type="paragraph" w:customStyle="1" w:styleId="A3C78DD8D6E14213A343E406F9AEC088">
    <w:name w:val="A3C78DD8D6E14213A343E406F9AEC088"/>
  </w:style>
  <w:style w:type="paragraph" w:customStyle="1" w:styleId="9D59FA866E6B4A888BA2776482E91FCD">
    <w:name w:val="9D59FA866E6B4A888BA2776482E91FCD"/>
  </w:style>
  <w:style w:type="paragraph" w:customStyle="1" w:styleId="7DD718B9CF034737B67A1E1B17893114">
    <w:name w:val="7DD718B9CF034737B67A1E1B17893114"/>
  </w:style>
  <w:style w:type="paragraph" w:customStyle="1" w:styleId="30CB460FD14846288DC1F96DE1D98BB9">
    <w:name w:val="30CB460FD14846288DC1F96DE1D98BB9"/>
  </w:style>
  <w:style w:type="paragraph" w:customStyle="1" w:styleId="82EFD161BCE940D2AD1095B668A08447">
    <w:name w:val="82EFD161BCE940D2AD1095B668A08447"/>
  </w:style>
  <w:style w:type="paragraph" w:customStyle="1" w:styleId="DF5F02AA4E824AB5A89F9609AEA63FE2">
    <w:name w:val="DF5F02AA4E824AB5A89F9609AEA63FE2"/>
  </w:style>
  <w:style w:type="paragraph" w:customStyle="1" w:styleId="5AC745747E754AB79E205B3345D3D480">
    <w:name w:val="5AC745747E754AB79E205B3345D3D480"/>
  </w:style>
  <w:style w:type="paragraph" w:customStyle="1" w:styleId="26BFFE6D06B14EFE93ADBABCC4D449C2">
    <w:name w:val="26BFFE6D06B14EFE93ADBABCC4D449C2"/>
  </w:style>
  <w:style w:type="paragraph" w:customStyle="1" w:styleId="E870747A389E4747B71628BA7DDCCCEC">
    <w:name w:val="E870747A389E4747B71628BA7DDCCCEC"/>
  </w:style>
  <w:style w:type="paragraph" w:customStyle="1" w:styleId="C41C90B027884003A44F394B917445EC">
    <w:name w:val="C41C90B027884003A44F394B917445EC"/>
  </w:style>
  <w:style w:type="paragraph" w:customStyle="1" w:styleId="7B4A3130C55A4C78954B870A2021CF57">
    <w:name w:val="7B4A3130C55A4C78954B870A2021CF57"/>
  </w:style>
  <w:style w:type="paragraph" w:customStyle="1" w:styleId="A63D250842B748A3B80C59DD738B7EA2">
    <w:name w:val="A63D250842B748A3B80C59DD738B7EA2"/>
  </w:style>
  <w:style w:type="paragraph" w:customStyle="1" w:styleId="83FD12ECC7C745ADAD554BC649CF249C">
    <w:name w:val="83FD12ECC7C745ADAD554BC649CF249C"/>
  </w:style>
  <w:style w:type="paragraph" w:customStyle="1" w:styleId="63FE752FFEB54143B40D05D4F753C1D8">
    <w:name w:val="63FE752FFEB54143B40D05D4F753C1D8"/>
  </w:style>
  <w:style w:type="paragraph" w:customStyle="1" w:styleId="7A3D3A2E1E8C458AA3DAAD0CD7802282">
    <w:name w:val="7A3D3A2E1E8C458AA3DAAD0CD7802282"/>
  </w:style>
  <w:style w:type="paragraph" w:customStyle="1" w:styleId="E143E269DA52430099F17E77E31228D2">
    <w:name w:val="E143E269DA52430099F17E77E31228D2"/>
  </w:style>
  <w:style w:type="paragraph" w:customStyle="1" w:styleId="A5E0C8F170C748A18C79295C8CFC457B">
    <w:name w:val="A5E0C8F170C748A18C79295C8CFC457B"/>
  </w:style>
  <w:style w:type="paragraph" w:customStyle="1" w:styleId="3571ED21E9644091A158A8F73CB3A000">
    <w:name w:val="3571ED21E9644091A158A8F73CB3A000"/>
  </w:style>
  <w:style w:type="paragraph" w:customStyle="1" w:styleId="06CA795B87FB4A95BC09F496F5DA8DC1">
    <w:name w:val="06CA795B87FB4A95BC09F496F5DA8DC1"/>
  </w:style>
  <w:style w:type="paragraph" w:customStyle="1" w:styleId="06FC0AA650C046E0BEFAC87656D0B72F">
    <w:name w:val="06FC0AA650C046E0BEFAC87656D0B72F"/>
  </w:style>
  <w:style w:type="paragraph" w:customStyle="1" w:styleId="2E79D998412449F9A37E0F1C9EE3D034">
    <w:name w:val="2E79D998412449F9A37E0F1C9EE3D034"/>
  </w:style>
  <w:style w:type="paragraph" w:customStyle="1" w:styleId="7EE03D8BF0FC4E3B88ED9B3F005C0413">
    <w:name w:val="7EE03D8BF0FC4E3B88ED9B3F005C0413"/>
  </w:style>
  <w:style w:type="paragraph" w:customStyle="1" w:styleId="93DC5915EB814B58BC42B87661478015">
    <w:name w:val="93DC5915EB814B58BC42B87661478015"/>
  </w:style>
  <w:style w:type="paragraph" w:customStyle="1" w:styleId="3694DA0854F548649C8136B513EFA80C">
    <w:name w:val="3694DA0854F548649C8136B513EFA80C"/>
  </w:style>
  <w:style w:type="paragraph" w:customStyle="1" w:styleId="6BCE3802A78A4351A024A1A736199BCE">
    <w:name w:val="6BCE3802A78A4351A024A1A736199BCE"/>
  </w:style>
  <w:style w:type="paragraph" w:customStyle="1" w:styleId="A02D170B80F84DEF991ED7C664303B49">
    <w:name w:val="A02D170B80F84DEF991ED7C664303B49"/>
  </w:style>
  <w:style w:type="character" w:styleId="Strong">
    <w:name w:val="Strong"/>
    <w:uiPriority w:val="22"/>
    <w:qFormat/>
    <w:rPr>
      <w:b/>
      <w:bCs/>
    </w:rPr>
  </w:style>
  <w:style w:type="paragraph" w:customStyle="1" w:styleId="9F51841590D44A3991108C3F0AA9EB98">
    <w:name w:val="9F51841590D44A3991108C3F0AA9EB98"/>
  </w:style>
  <w:style w:type="paragraph" w:customStyle="1" w:styleId="F6D6287C5DAD44FDB16C95EC28AEB33B">
    <w:name w:val="F6D6287C5DAD44FDB16C95EC28AEB33B"/>
  </w:style>
  <w:style w:type="paragraph" w:customStyle="1" w:styleId="86C5B90E22AF454C85221C1873C78133">
    <w:name w:val="86C5B90E22AF454C85221C1873C78133"/>
  </w:style>
  <w:style w:type="paragraph" w:customStyle="1" w:styleId="C5F29DD462BE48089D49C73CE840FEE8">
    <w:name w:val="C5F29DD462BE48089D49C73CE840FEE8"/>
  </w:style>
  <w:style w:type="paragraph" w:customStyle="1" w:styleId="23274AC8C9F647BD8D8DBC660B7F5858">
    <w:name w:val="23274AC8C9F647BD8D8DBC660B7F5858"/>
  </w:style>
  <w:style w:type="paragraph" w:customStyle="1" w:styleId="5774A8803C8A4467B630C7E56FD60C79">
    <w:name w:val="5774A8803C8A4467B630C7E56FD60C79"/>
  </w:style>
  <w:style w:type="paragraph" w:customStyle="1" w:styleId="C63B06CEF1914FFBA7916B5D115A207B">
    <w:name w:val="C63B06CEF1914FFBA7916B5D115A207B"/>
  </w:style>
  <w:style w:type="paragraph" w:customStyle="1" w:styleId="F0AC8A97425A4A7AA036DAF7F976DB1B">
    <w:name w:val="F0AC8A97425A4A7AA036DAF7F976DB1B"/>
  </w:style>
  <w:style w:type="paragraph" w:customStyle="1" w:styleId="D2D29ED0E13D45C388D5831A66421C4A">
    <w:name w:val="D2D29ED0E13D45C388D5831A66421C4A"/>
  </w:style>
  <w:style w:type="paragraph" w:customStyle="1" w:styleId="470BF79FFCA54EABAC0C13A225C7D0AD">
    <w:name w:val="470BF79FFCA54EABAC0C13A225C7D0AD"/>
  </w:style>
  <w:style w:type="paragraph" w:customStyle="1" w:styleId="468502B1BC4044DEA30A20363FB7D4F9">
    <w:name w:val="468502B1BC4044DEA30A20363FB7D4F9"/>
  </w:style>
  <w:style w:type="paragraph" w:customStyle="1" w:styleId="733F11440CE2467ABA867EE2DC7B6744">
    <w:name w:val="733F11440CE2467ABA867EE2DC7B6744"/>
  </w:style>
  <w:style w:type="paragraph" w:customStyle="1" w:styleId="1305F5028F414C85B348BA40DA823FAA">
    <w:name w:val="1305F5028F414C85B348BA40DA823FAA"/>
  </w:style>
  <w:style w:type="paragraph" w:customStyle="1" w:styleId="6E550D11CBEE45C7AEEE56697CF8EB17">
    <w:name w:val="6E550D11CBEE45C7AEEE56697CF8EB17"/>
  </w:style>
  <w:style w:type="paragraph" w:customStyle="1" w:styleId="D8F974364A1D4F8E99F8BBB3CD718936">
    <w:name w:val="D8F974364A1D4F8E99F8BBB3CD718936"/>
  </w:style>
  <w:style w:type="paragraph" w:customStyle="1" w:styleId="58375F1A7AF640A68945F0CD98984F07">
    <w:name w:val="58375F1A7AF640A68945F0CD98984F07"/>
  </w:style>
  <w:style w:type="paragraph" w:customStyle="1" w:styleId="26993FC7D1264E45ACFBCB4B846F60B0">
    <w:name w:val="26993FC7D1264E45ACFBCB4B846F60B0"/>
  </w:style>
  <w:style w:type="paragraph" w:customStyle="1" w:styleId="51497EF57F27412FB5D2F7AFAC57357A">
    <w:name w:val="51497EF57F27412FB5D2F7AFAC57357A"/>
  </w:style>
  <w:style w:type="paragraph" w:customStyle="1" w:styleId="60250C62738442B193F6EBAC9C8F8D06">
    <w:name w:val="60250C62738442B193F6EBAC9C8F8D06"/>
  </w:style>
  <w:style w:type="paragraph" w:customStyle="1" w:styleId="129779732EE04BB1A085A4581DFACD34">
    <w:name w:val="129779732EE04BB1A085A4581DFACD34"/>
  </w:style>
  <w:style w:type="paragraph" w:customStyle="1" w:styleId="BE8781A11EEF445DAB791AA9775C2D17">
    <w:name w:val="BE8781A11EEF445DAB791AA9775C2D17"/>
  </w:style>
  <w:style w:type="paragraph" w:customStyle="1" w:styleId="41AAE3F6B3D84D9FA9B1A3D2B8C05ADA">
    <w:name w:val="41AAE3F6B3D84D9FA9B1A3D2B8C05ADA"/>
  </w:style>
  <w:style w:type="paragraph" w:customStyle="1" w:styleId="317A34C666914A5DAA828ED8318479B9">
    <w:name w:val="317A34C666914A5DAA828ED8318479B9"/>
  </w:style>
  <w:style w:type="paragraph" w:customStyle="1" w:styleId="0E50F3E610DF4AE89A6B4C29BAA2B06E">
    <w:name w:val="0E50F3E610DF4AE89A6B4C29BAA2B06E"/>
  </w:style>
  <w:style w:type="paragraph" w:customStyle="1" w:styleId="4BDF6F4520AF4768897B0C371B7A16F3">
    <w:name w:val="4BDF6F4520AF4768897B0C371B7A16F3"/>
  </w:style>
  <w:style w:type="paragraph" w:customStyle="1" w:styleId="C2325BE123B7410F80427C4CA21A0CC2">
    <w:name w:val="C2325BE123B7410F80427C4CA21A0CC2"/>
  </w:style>
  <w:style w:type="paragraph" w:customStyle="1" w:styleId="D186CF17E6724EF8B5F8303CD95C0246">
    <w:name w:val="D186CF17E6724EF8B5F8303CD95C0246"/>
  </w:style>
  <w:style w:type="paragraph" w:customStyle="1" w:styleId="21DD3A3BC3E64D5F9BCE3120A6720977">
    <w:name w:val="21DD3A3BC3E64D5F9BCE3120A6720977"/>
  </w:style>
  <w:style w:type="paragraph" w:customStyle="1" w:styleId="E7AD53A5D1F745FD99B3AC1F2F91F841">
    <w:name w:val="E7AD53A5D1F745FD99B3AC1F2F91F841"/>
  </w:style>
  <w:style w:type="paragraph" w:customStyle="1" w:styleId="E029F05E8AA9498987A46DF8DC087DC0">
    <w:name w:val="E029F05E8AA9498987A46DF8DC087DC0"/>
  </w:style>
  <w:style w:type="paragraph" w:customStyle="1" w:styleId="5B3A850419534609822EC650A331B94D">
    <w:name w:val="5B3A850419534609822EC650A331B94D"/>
  </w:style>
  <w:style w:type="paragraph" w:customStyle="1" w:styleId="B3B111ACE41F454E81E6A1B9894B60B8">
    <w:name w:val="B3B111ACE41F454E81E6A1B9894B60B8"/>
  </w:style>
  <w:style w:type="paragraph" w:customStyle="1" w:styleId="0E914F20C45F4599AE547D665DC463FC">
    <w:name w:val="0E914F20C45F4599AE547D665DC463FC"/>
  </w:style>
  <w:style w:type="paragraph" w:customStyle="1" w:styleId="0B24694F1D7142BCB6C1E30179E0230E">
    <w:name w:val="0B24694F1D7142BCB6C1E30179E0230E"/>
  </w:style>
  <w:style w:type="paragraph" w:customStyle="1" w:styleId="0D434B3541E94AEF86FB31FF3F8A284C">
    <w:name w:val="0D434B3541E94AEF86FB31FF3F8A284C"/>
  </w:style>
  <w:style w:type="paragraph" w:customStyle="1" w:styleId="79D7BF72E07D45C6870D583844EE812E">
    <w:name w:val="79D7BF72E07D45C6870D583844EE812E"/>
  </w:style>
  <w:style w:type="paragraph" w:customStyle="1" w:styleId="5A9E310171A343B6A6F69970856DFF7F">
    <w:name w:val="5A9E310171A343B6A6F69970856DFF7F"/>
  </w:style>
  <w:style w:type="paragraph" w:customStyle="1" w:styleId="C45BF69BCE7C48F1B40B98E8F80061D2">
    <w:name w:val="C45BF69BCE7C48F1B40B98E8F80061D2"/>
  </w:style>
  <w:style w:type="paragraph" w:customStyle="1" w:styleId="7F09C58FA08F44E49066C643F2A3D3D2">
    <w:name w:val="7F09C58FA08F44E49066C643F2A3D3D2"/>
  </w:style>
  <w:style w:type="paragraph" w:customStyle="1" w:styleId="6DC267503CC74FD0B5B03598462969F0">
    <w:name w:val="6DC267503CC74FD0B5B03598462969F0"/>
  </w:style>
  <w:style w:type="paragraph" w:customStyle="1" w:styleId="2A897E44E55F4CC18F8E8FCD07F5F7E3">
    <w:name w:val="2A897E44E55F4CC18F8E8FCD07F5F7E3"/>
  </w:style>
  <w:style w:type="paragraph" w:customStyle="1" w:styleId="7677F62254414DEEB96AA842873B99ED">
    <w:name w:val="7677F62254414DEEB96AA842873B99ED"/>
  </w:style>
  <w:style w:type="paragraph" w:customStyle="1" w:styleId="BD4D757191924C7290D0F89E5B0D21BF">
    <w:name w:val="BD4D757191924C7290D0F89E5B0D21BF"/>
  </w:style>
  <w:style w:type="paragraph" w:customStyle="1" w:styleId="5B0B61DD996043F88987E5A32446157D">
    <w:name w:val="5B0B61DD996043F88987E5A32446157D"/>
  </w:style>
  <w:style w:type="paragraph" w:customStyle="1" w:styleId="6D832E425FD24C98944FE00A420A13BC">
    <w:name w:val="6D832E425FD24C98944FE00A420A13BC"/>
  </w:style>
  <w:style w:type="paragraph" w:customStyle="1" w:styleId="DF06073882654465B2E42E4EE55FAD0E">
    <w:name w:val="DF06073882654465B2E42E4EE55FAD0E"/>
  </w:style>
  <w:style w:type="paragraph" w:customStyle="1" w:styleId="8864C34095AB4BB18A6FCC832DBBDF28">
    <w:name w:val="8864C34095AB4BB18A6FCC832DBBDF28"/>
  </w:style>
  <w:style w:type="paragraph" w:customStyle="1" w:styleId="4B64A2435639465FB83B743B148E4007">
    <w:name w:val="4B64A2435639465FB83B743B148E4007"/>
  </w:style>
  <w:style w:type="paragraph" w:customStyle="1" w:styleId="67D64E14EDEC4C54835319F216830F02">
    <w:name w:val="67D64E14EDEC4C54835319F216830F02"/>
  </w:style>
  <w:style w:type="paragraph" w:customStyle="1" w:styleId="C140AEBB72C94A7698E8C71EA16BA5B2">
    <w:name w:val="C140AEBB72C94A7698E8C71EA16BA5B2"/>
  </w:style>
  <w:style w:type="paragraph" w:customStyle="1" w:styleId="B254694BAC3C4FDB9BDB12A0B48CC8EC">
    <w:name w:val="B254694BAC3C4FDB9BDB12A0B48CC8EC"/>
  </w:style>
  <w:style w:type="paragraph" w:customStyle="1" w:styleId="641C7C500FF2485B97CF599086E18FD4">
    <w:name w:val="641C7C500FF2485B97CF599086E18FD4"/>
  </w:style>
  <w:style w:type="paragraph" w:customStyle="1" w:styleId="9AE3DED0E7DF422481B8DD57BDF0D8CA">
    <w:name w:val="9AE3DED0E7DF422481B8DD57BDF0D8CA"/>
  </w:style>
  <w:style w:type="paragraph" w:customStyle="1" w:styleId="DD4EDD1FFCDD44BD875A29703F3CD5D4">
    <w:name w:val="DD4EDD1FFCDD44BD875A29703F3CD5D4"/>
  </w:style>
  <w:style w:type="paragraph" w:customStyle="1" w:styleId="4AB63E01D80C4B35BF46900FBA1A7904">
    <w:name w:val="4AB63E01D80C4B35BF46900FBA1A7904"/>
  </w:style>
  <w:style w:type="paragraph" w:customStyle="1" w:styleId="76A11E03DB384167A6D35A099D8E27B7">
    <w:name w:val="76A11E03DB384167A6D35A099D8E27B7"/>
  </w:style>
  <w:style w:type="paragraph" w:customStyle="1" w:styleId="97E1331C8B794E8F9A671BAA8DC05804">
    <w:name w:val="97E1331C8B794E8F9A671BAA8DC05804"/>
  </w:style>
  <w:style w:type="paragraph" w:customStyle="1" w:styleId="59A202E444F24060A5D94FA9DE52FE09">
    <w:name w:val="59A202E444F24060A5D94FA9DE52FE09"/>
  </w:style>
  <w:style w:type="paragraph" w:customStyle="1" w:styleId="7CB12E1851624A03A0FA2F7AEF09CA5B">
    <w:name w:val="7CB12E1851624A03A0FA2F7AEF09CA5B"/>
    <w:rsid w:val="00C43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{39696453-5012-44D2-B228-3E865EB51B54}tf02911896_win32</Template>
  <TotalTime>0</TotalTime>
  <Pages>4</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2023-02-12T18:02:00Z</dcterms:created>
  <dcterms:modified xsi:type="dcterms:W3CDTF">2023-02-12T18:02:00Z</dcterms:modified>
  <cp:contentStatus/>
</cp:coreProperties>
</file>